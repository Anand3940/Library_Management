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E7BDF" w14:textId="77777777" w:rsidR="004E7CD3" w:rsidRDefault="004E7CD3">
      <w:pPr>
        <w:pStyle w:val="NoSpacing"/>
        <w:rPr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C52CC24" w14:textId="384FC245" w:rsidR="00903045" w:rsidRDefault="00B10287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44C5ECF" wp14:editId="22FACCA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3A98C9" w14:textId="4E36DE67" w:rsidR="00903045" w:rsidRDefault="00B10287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9F3">
                                      <w:t>Library Management</w:t>
                                    </w:r>
                                  </w:sdtContent>
                                </w:sdt>
                              </w:p>
                              <w:p w14:paraId="080454D4" w14:textId="7FB77DD1" w:rsidR="00903045" w:rsidRDefault="00B10287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7CD3">
                                      <w:t>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4C5E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nPcwIAAFU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" o:allowoverlap="f" filled="f" stroked="f" strokeweight=".5pt">
                    <v:textbox style="mso-fit-shape-to-text:t" inset="0,0,0,0">
                      <w:txbxContent>
                        <w:p w14:paraId="693A98C9" w14:textId="4E36DE67" w:rsidR="00903045" w:rsidRDefault="00B10287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59F3">
                                <w:t>Library Management</w:t>
                              </w:r>
                            </w:sdtContent>
                          </w:sdt>
                        </w:p>
                        <w:p w14:paraId="080454D4" w14:textId="7FB77DD1" w:rsidR="00903045" w:rsidRDefault="00B10287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E7CD3">
                                <w:t>Project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7FC4CA31" wp14:editId="3B8DA86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F6E4869" w14:textId="66DCA6DB" w:rsidR="00903045" w:rsidRDefault="004E7C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BFE7F62" wp14:editId="07814DEB">
                    <wp:simplePos x="0" y="0"/>
                    <wp:positionH relativeFrom="margin">
                      <wp:posOffset>428625</wp:posOffset>
                    </wp:positionH>
                    <wp:positionV relativeFrom="margin">
                      <wp:align>bottom</wp:align>
                    </wp:positionV>
                    <wp:extent cx="4371975" cy="571500"/>
                    <wp:effectExtent l="0" t="0" r="9525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D0516A" w14:textId="48747FB9" w:rsidR="00903045" w:rsidRDefault="00B10287">
                                <w:pPr>
                                  <w:pStyle w:val="ContactInfo"/>
                                </w:pPr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FA23710F24B8482EAC09C85DE24D0A5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7CD3">
                                      <w:t>JAVA Swing</w:t>
                                    </w:r>
                                  </w:sdtContent>
                                </w:sdt>
                                <w:r>
                                  <w:t> |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FE7F62" id="Text Box 20" o:spid="_x0000_s1027" type="#_x0000_t202" style="position:absolute;margin-left:33.75pt;margin-top:0;width:344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" o:allowoverlap="f" filled="f" stroked="f" strokeweight=".5pt">
                    <v:textbox inset="0,,0">
                      <w:txbxContent>
                        <w:p w14:paraId="11D0516A" w14:textId="48747FB9" w:rsidR="00903045" w:rsidRDefault="00B10287">
                          <w:pPr>
                            <w:pStyle w:val="ContactInfo"/>
                          </w:pPr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FA23710F24B8482EAC09C85DE24D0A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E7CD3">
                                <w:t>JAVA Swing</w:t>
                              </w:r>
                            </w:sdtContent>
                          </w:sdt>
                          <w:r>
                            <w:t> |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10287">
            <w:br w:type="page"/>
          </w:r>
        </w:p>
      </w:sdtContent>
    </w:sdt>
    <w:bookmarkEnd w:id="0"/>
    <w:bookmarkEnd w:id="1"/>
    <w:bookmarkEnd w:id="2"/>
    <w:bookmarkEnd w:id="3"/>
    <w:bookmarkEnd w:id="4"/>
    <w:p w14:paraId="5B7B15C1" w14:textId="62734694" w:rsidR="00903045" w:rsidRDefault="004E7CD3" w:rsidP="004E7CD3">
      <w:pPr>
        <w:pStyle w:val="Heading1"/>
        <w:rPr>
          <w:noProof/>
        </w:rPr>
      </w:pPr>
      <w:r>
        <w:rPr>
          <w:noProof/>
        </w:rPr>
        <w:lastRenderedPageBreak/>
        <w:t xml:space="preserve">               </w:t>
      </w:r>
      <w:r>
        <w:rPr>
          <w:noProof/>
        </w:rPr>
        <w:drawing>
          <wp:inline distT="0" distB="0" distL="0" distR="0" wp14:anchorId="47073858" wp14:editId="588DCC11">
            <wp:extent cx="3305175" cy="334598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300" cy="335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797F" w14:textId="4BAD0641" w:rsidR="004E7CD3" w:rsidRDefault="004E7CD3" w:rsidP="004E7CD3"/>
    <w:p w14:paraId="47D5D50A" w14:textId="79E45EE7" w:rsidR="004E7CD3" w:rsidRDefault="004E7CD3" w:rsidP="004E7CD3">
      <w:pPr>
        <w:rPr>
          <w:sz w:val="32"/>
          <w:szCs w:val="32"/>
        </w:rPr>
      </w:pPr>
      <w:r>
        <w:t xml:space="preserve">            </w:t>
      </w:r>
      <w:r w:rsidRPr="004E7CD3">
        <w:rPr>
          <w:sz w:val="32"/>
          <w:szCs w:val="32"/>
        </w:rPr>
        <w:t>When you will click on the Admin Login Button.</w:t>
      </w:r>
    </w:p>
    <w:p w14:paraId="169436C2" w14:textId="2E53D721" w:rsidR="004E7CD3" w:rsidRDefault="004E7CD3" w:rsidP="004E7C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noProof/>
        </w:rPr>
        <w:drawing>
          <wp:inline distT="0" distB="0" distL="0" distR="0" wp14:anchorId="2A056AF2" wp14:editId="24CB223E">
            <wp:extent cx="3162300" cy="3228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0" cy="32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5A55" w14:textId="3FB67A3D" w:rsidR="004E7CD3" w:rsidRDefault="004E7CD3" w:rsidP="004E7CD3">
      <w:pPr>
        <w:rPr>
          <w:sz w:val="32"/>
          <w:szCs w:val="32"/>
        </w:rPr>
      </w:pPr>
      <w:r>
        <w:t xml:space="preserve">            </w:t>
      </w:r>
      <w:r w:rsidRPr="004E7CD3">
        <w:rPr>
          <w:sz w:val="32"/>
          <w:szCs w:val="32"/>
        </w:rPr>
        <w:t>When you will click on the Admin Login Button.</w:t>
      </w:r>
    </w:p>
    <w:p w14:paraId="567C5DC9" w14:textId="0A6D9163" w:rsidR="004E7CD3" w:rsidRDefault="004E7CD3" w:rsidP="004E7C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Enter Following Credentials:--</w:t>
      </w:r>
    </w:p>
    <w:p w14:paraId="6B5DCB4E" w14:textId="77777777" w:rsidR="004E7CD3" w:rsidRDefault="004E7CD3" w:rsidP="004E7CD3">
      <w:pPr>
        <w:rPr>
          <w:sz w:val="32"/>
          <w:szCs w:val="32"/>
        </w:rPr>
      </w:pPr>
      <w:r>
        <w:rPr>
          <w:sz w:val="32"/>
          <w:szCs w:val="32"/>
        </w:rPr>
        <w:t>Name:--admin</w:t>
      </w:r>
      <w:r>
        <w:rPr>
          <w:sz w:val="32"/>
          <w:szCs w:val="32"/>
        </w:rPr>
        <w:tab/>
      </w:r>
    </w:p>
    <w:p w14:paraId="4C4FC42E" w14:textId="1A2ABC02" w:rsidR="004E7CD3" w:rsidRDefault="004E7CD3" w:rsidP="004E7CD3">
      <w:pPr>
        <w:rPr>
          <w:sz w:val="32"/>
          <w:szCs w:val="32"/>
        </w:rPr>
      </w:pPr>
      <w:r>
        <w:rPr>
          <w:sz w:val="32"/>
          <w:szCs w:val="32"/>
        </w:rPr>
        <w:t>Password:-123</w:t>
      </w:r>
    </w:p>
    <w:p w14:paraId="490E0D34" w14:textId="2CCB3E46" w:rsidR="004E7CD3" w:rsidRDefault="004E7CD3" w:rsidP="004E7C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>
        <w:rPr>
          <w:noProof/>
        </w:rPr>
        <w:drawing>
          <wp:inline distT="0" distB="0" distL="0" distR="0" wp14:anchorId="249B5244" wp14:editId="777800A3">
            <wp:extent cx="3306470" cy="361315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225" cy="362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EB65" w14:textId="2C5607C0" w:rsidR="004E7CD3" w:rsidRDefault="0096064A" w:rsidP="004E7CD3">
      <w:pPr>
        <w:rPr>
          <w:sz w:val="32"/>
          <w:szCs w:val="32"/>
        </w:rPr>
      </w:pPr>
      <w:r>
        <w:rPr>
          <w:sz w:val="32"/>
          <w:szCs w:val="32"/>
        </w:rPr>
        <w:t xml:space="preserve">Then  </w:t>
      </w:r>
    </w:p>
    <w:p w14:paraId="41051BE4" w14:textId="3350569E" w:rsidR="0096064A" w:rsidRDefault="0096064A" w:rsidP="004E7CD3">
      <w:pPr>
        <w:rPr>
          <w:sz w:val="32"/>
          <w:szCs w:val="32"/>
        </w:rPr>
      </w:pPr>
      <w:r>
        <w:rPr>
          <w:sz w:val="32"/>
          <w:szCs w:val="32"/>
        </w:rPr>
        <w:t>On ADD LIBRARIAN Button &amp; Press Back Button(move to one step back):-</w:t>
      </w:r>
    </w:p>
    <w:p w14:paraId="7C0346D6" w14:textId="51BD5464" w:rsidR="0096064A" w:rsidRDefault="0096064A" w:rsidP="004E7CD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</w:t>
      </w:r>
      <w:r>
        <w:rPr>
          <w:noProof/>
        </w:rPr>
        <w:drawing>
          <wp:inline distT="0" distB="0" distL="0" distR="0" wp14:anchorId="29C61483" wp14:editId="224F8707">
            <wp:extent cx="3062542" cy="2904134"/>
            <wp:effectExtent l="0" t="0" r="508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36" cy="295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5ED0" w14:textId="1525C442" w:rsidR="0096064A" w:rsidRDefault="0096064A" w:rsidP="004E7CD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7176B" wp14:editId="516585A7">
                <wp:simplePos x="0" y="0"/>
                <wp:positionH relativeFrom="column">
                  <wp:posOffset>1079347</wp:posOffset>
                </wp:positionH>
                <wp:positionV relativeFrom="paragraph">
                  <wp:posOffset>256998</wp:posOffset>
                </wp:positionV>
                <wp:extent cx="790042" cy="504748"/>
                <wp:effectExtent l="66675" t="47625" r="95885" b="0"/>
                <wp:wrapNone/>
                <wp:docPr id="55" name="Arrow: Notched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73915">
                          <a:off x="0" y="0"/>
                          <a:ext cx="790042" cy="504748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C0E23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55" o:spid="_x0000_s1026" type="#_x0000_t94" style="position:absolute;margin-left:85pt;margin-top:20.25pt;width:62.2pt;height:39.75pt;rotation:794505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" adj="14700" fillcolor="#00a0b8 [3204]" strokecolor="#004f5b [1604]" strokeweight="2pt"/>
            </w:pict>
          </mc:Fallback>
        </mc:AlternateContent>
      </w:r>
    </w:p>
    <w:p w14:paraId="60243703" w14:textId="145886F8" w:rsidR="0096064A" w:rsidRDefault="0096064A" w:rsidP="004E7CD3">
      <w:pPr>
        <w:rPr>
          <w:sz w:val="32"/>
          <w:szCs w:val="32"/>
        </w:rPr>
      </w:pPr>
    </w:p>
    <w:p w14:paraId="2B8DB92B" w14:textId="1F472AEA" w:rsidR="0096064A" w:rsidRDefault="0096064A" w:rsidP="004E7C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p w14:paraId="75100589" w14:textId="3DF7CC5E" w:rsidR="0096064A" w:rsidRDefault="0096064A" w:rsidP="004E7CD3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C7B31" wp14:editId="15A96956">
                <wp:simplePos x="0" y="0"/>
                <wp:positionH relativeFrom="column">
                  <wp:posOffset>2543810</wp:posOffset>
                </wp:positionH>
                <wp:positionV relativeFrom="paragraph">
                  <wp:posOffset>1224255</wp:posOffset>
                </wp:positionV>
                <wp:extent cx="760781" cy="277978"/>
                <wp:effectExtent l="0" t="19050" r="39370" b="46355"/>
                <wp:wrapNone/>
                <wp:docPr id="54" name="Arrow: Striped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81" cy="277978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B3569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54" o:spid="_x0000_s1026" type="#_x0000_t93" style="position:absolute;margin-left:200.3pt;margin-top:96.4pt;width:59.9pt;height:2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" adj="17654" fillcolor="white [3201]" strokecolor="#1ab39f [3209]" strokeweight="2pt"/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11BE8FF" wp14:editId="15902AFF">
            <wp:extent cx="2171347" cy="2026311"/>
            <wp:effectExtent l="0" t="0" r="63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716" cy="20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</w:t>
      </w:r>
      <w:r w:rsidRPr="0096064A">
        <w:t xml:space="preserve"> </w:t>
      </w:r>
      <w:r>
        <w:rPr>
          <w:noProof/>
        </w:rPr>
        <w:drawing>
          <wp:inline distT="0" distB="0" distL="0" distR="0" wp14:anchorId="3F161D39" wp14:editId="029F04B2">
            <wp:extent cx="2000985" cy="202631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685" cy="210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12DF" w14:textId="77777777" w:rsidR="0096064A" w:rsidRDefault="0096064A" w:rsidP="0096064A">
      <w:pPr>
        <w:rPr>
          <w:sz w:val="32"/>
          <w:szCs w:val="32"/>
        </w:rPr>
      </w:pPr>
      <w:r>
        <w:rPr>
          <w:sz w:val="32"/>
          <w:szCs w:val="32"/>
        </w:rPr>
        <w:t xml:space="preserve">Then  </w:t>
      </w:r>
    </w:p>
    <w:p w14:paraId="2B34CC74" w14:textId="65005328" w:rsidR="0096064A" w:rsidRDefault="0096064A" w:rsidP="0096064A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r w:rsidR="00A859F3">
        <w:rPr>
          <w:sz w:val="32"/>
          <w:szCs w:val="32"/>
        </w:rPr>
        <w:t xml:space="preserve">VIEW LIBRARIAN DETAILS (See details of librarian) </w:t>
      </w:r>
      <w:r>
        <w:rPr>
          <w:sz w:val="32"/>
          <w:szCs w:val="32"/>
        </w:rPr>
        <w:t>Button &amp; Press Back Button(move to one step back):-</w:t>
      </w:r>
    </w:p>
    <w:p w14:paraId="6667F62E" w14:textId="62906FEA" w:rsidR="0096064A" w:rsidRDefault="00A859F3" w:rsidP="004E7CD3">
      <w:r>
        <w:lastRenderedPageBreak/>
        <w:t xml:space="preserve">                                    </w:t>
      </w:r>
      <w:r>
        <w:rPr>
          <w:noProof/>
        </w:rPr>
        <w:drawing>
          <wp:inline distT="0" distB="0" distL="0" distR="0" wp14:anchorId="05A47532" wp14:editId="02506DC9">
            <wp:extent cx="2750277" cy="2771877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672" cy="28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512E" w14:textId="3834C706" w:rsidR="00A859F3" w:rsidRDefault="00A859F3" w:rsidP="004E7C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409D2" wp14:editId="69AADF28">
                <wp:simplePos x="0" y="0"/>
                <wp:positionH relativeFrom="column">
                  <wp:posOffset>2419502</wp:posOffset>
                </wp:positionH>
                <wp:positionV relativeFrom="paragraph">
                  <wp:posOffset>68377</wp:posOffset>
                </wp:positionV>
                <wp:extent cx="585216" cy="863193"/>
                <wp:effectExtent l="57150" t="38100" r="81915" b="89535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86319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A4C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8" o:spid="_x0000_s1026" type="#_x0000_t67" style="position:absolute;margin-left:190.5pt;margin-top:5.4pt;width:46.1pt;height:6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" adj="14278" fillcolor="#fedb84 [1622]" strokecolor="#f9b101 [3046]">
                <v:fill color2="#fff4da [502]" rotate="t" angle="180" colors="0 #ffe379;22938f #ffe9a1;1 #fff6d8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46CB7BB5" w14:textId="77777777" w:rsidR="0096064A" w:rsidRDefault="0096064A" w:rsidP="004E7CD3">
      <w:pPr>
        <w:rPr>
          <w:sz w:val="32"/>
          <w:szCs w:val="32"/>
        </w:rPr>
      </w:pPr>
    </w:p>
    <w:p w14:paraId="3A20AED5" w14:textId="77777777" w:rsidR="00A859F3" w:rsidRDefault="00A859F3" w:rsidP="004E7CD3">
      <w:pPr>
        <w:rPr>
          <w:sz w:val="32"/>
          <w:szCs w:val="32"/>
        </w:rPr>
      </w:pPr>
    </w:p>
    <w:p w14:paraId="2692989F" w14:textId="56536F74" w:rsidR="0096064A" w:rsidRDefault="00A859F3" w:rsidP="004E7C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noProof/>
        </w:rPr>
        <w:drawing>
          <wp:inline distT="0" distB="0" distL="0" distR="0" wp14:anchorId="731CE6A1" wp14:editId="089DF764">
            <wp:extent cx="3966065" cy="2172614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593" cy="217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7EC5" w14:textId="77777777" w:rsidR="00A859F3" w:rsidRDefault="00A859F3" w:rsidP="00A859F3">
      <w:pPr>
        <w:rPr>
          <w:sz w:val="32"/>
          <w:szCs w:val="32"/>
        </w:rPr>
      </w:pPr>
      <w:r>
        <w:rPr>
          <w:sz w:val="32"/>
          <w:szCs w:val="32"/>
        </w:rPr>
        <w:t xml:space="preserve">Then  </w:t>
      </w:r>
    </w:p>
    <w:p w14:paraId="59E79546" w14:textId="7FAAA5A0" w:rsidR="00A859F3" w:rsidRDefault="00A859F3" w:rsidP="00A859F3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r>
        <w:rPr>
          <w:sz w:val="32"/>
          <w:szCs w:val="32"/>
        </w:rPr>
        <w:t xml:space="preserve">DELETE LIBRARIAN </w:t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delete </w:t>
      </w:r>
      <w:r>
        <w:rPr>
          <w:sz w:val="32"/>
          <w:szCs w:val="32"/>
        </w:rPr>
        <w:t>details of librarian) Button &amp; Press Back Button(move to one step back):-</w:t>
      </w:r>
    </w:p>
    <w:p w14:paraId="23394B08" w14:textId="042BD6CE" w:rsidR="00A859F3" w:rsidRDefault="00A859F3" w:rsidP="00A859F3"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E4407" wp14:editId="087EE676">
                <wp:simplePos x="0" y="0"/>
                <wp:positionH relativeFrom="column">
                  <wp:posOffset>2697480</wp:posOffset>
                </wp:positionH>
                <wp:positionV relativeFrom="paragraph">
                  <wp:posOffset>2743200</wp:posOffset>
                </wp:positionV>
                <wp:extent cx="555955" cy="914400"/>
                <wp:effectExtent l="76200" t="57150" r="0" b="9525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9F091" w14:textId="667A40EA" w:rsidR="00A859F3" w:rsidRDefault="00A859F3" w:rsidP="00A859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E4407" id="Arrow: Down 62" o:spid="_x0000_s1028" type="#_x0000_t67" style="position:absolute;margin-left:212.4pt;margin-top:3in;width:43.8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" adj="15034" fillcolor="#00515d [1636]" stroked="f">
                <v:fill color2="#0095ac [3012]" rotate="t" angle="180" colors="0 #00849c;52429f #00afcd;1 #00b3d2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EA9F091" w14:textId="667A40EA" w:rsidR="00A859F3" w:rsidRDefault="00A859F3" w:rsidP="00A859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</w:t>
      </w:r>
      <w:r>
        <w:rPr>
          <w:noProof/>
        </w:rPr>
        <w:drawing>
          <wp:inline distT="0" distB="0" distL="0" distR="0" wp14:anchorId="703D9618" wp14:editId="05B3FEF3">
            <wp:extent cx="2604211" cy="2604211"/>
            <wp:effectExtent l="0" t="0" r="5715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80" cy="260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11F79CB4" wp14:editId="634354D2">
            <wp:extent cx="94615" cy="93980"/>
            <wp:effectExtent l="0" t="0" r="635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9F3">
        <w:t xml:space="preserve"> </w:t>
      </w:r>
    </w:p>
    <w:p w14:paraId="6B53137E" w14:textId="77777777" w:rsidR="00A859F3" w:rsidRDefault="00A859F3" w:rsidP="00A859F3"/>
    <w:p w14:paraId="741B16D8" w14:textId="77777777" w:rsidR="00A859F3" w:rsidRDefault="00A859F3" w:rsidP="00A859F3"/>
    <w:p w14:paraId="238CB91B" w14:textId="77777777" w:rsidR="00A859F3" w:rsidRDefault="00A859F3" w:rsidP="00A859F3"/>
    <w:p w14:paraId="604EB10C" w14:textId="77777777" w:rsidR="00A859F3" w:rsidRDefault="00A859F3" w:rsidP="00A859F3">
      <w:pPr>
        <w:rPr>
          <w:noProof/>
        </w:rPr>
      </w:pPr>
      <w:r>
        <w:rPr>
          <w:noProof/>
        </w:rPr>
        <w:t xml:space="preserve">                                                </w:t>
      </w:r>
    </w:p>
    <w:p w14:paraId="1F1A2CE0" w14:textId="269AD2BD" w:rsidR="00A859F3" w:rsidRDefault="00A859F3" w:rsidP="00A859F3">
      <w:pPr>
        <w:rPr>
          <w:noProof/>
        </w:rPr>
      </w:pP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2BE2F494" wp14:editId="6498AAB2">
            <wp:extent cx="2563252" cy="2538374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56" cy="257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EE91" w14:textId="77777777" w:rsidR="00A859F3" w:rsidRDefault="00A859F3" w:rsidP="00A859F3">
      <w:pPr>
        <w:rPr>
          <w:sz w:val="32"/>
          <w:szCs w:val="32"/>
        </w:rPr>
      </w:pPr>
      <w:r>
        <w:rPr>
          <w:sz w:val="32"/>
          <w:szCs w:val="32"/>
        </w:rPr>
        <w:t xml:space="preserve">Then  </w:t>
      </w:r>
    </w:p>
    <w:p w14:paraId="1C9371DB" w14:textId="0E098463" w:rsidR="00A859F3" w:rsidRDefault="00A859F3" w:rsidP="00A859F3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r>
        <w:rPr>
          <w:sz w:val="32"/>
          <w:szCs w:val="32"/>
        </w:rPr>
        <w:t xml:space="preserve">LOGOUT </w:t>
      </w:r>
      <w:r>
        <w:rPr>
          <w:sz w:val="32"/>
          <w:szCs w:val="32"/>
        </w:rPr>
        <w:t>(</w:t>
      </w:r>
      <w:r>
        <w:rPr>
          <w:sz w:val="32"/>
          <w:szCs w:val="32"/>
        </w:rPr>
        <w:t>close the application</w:t>
      </w:r>
      <w:r>
        <w:rPr>
          <w:sz w:val="32"/>
          <w:szCs w:val="32"/>
        </w:rPr>
        <w:t xml:space="preserve">) Button </w:t>
      </w:r>
      <w:r>
        <w:rPr>
          <w:sz w:val="32"/>
          <w:szCs w:val="32"/>
        </w:rPr>
        <w:t>:-</w:t>
      </w:r>
    </w:p>
    <w:p w14:paraId="1E287DD1" w14:textId="0BF1D6FF" w:rsidR="00A859F3" w:rsidRDefault="00A859F3" w:rsidP="00A859F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</w:t>
      </w:r>
      <w:r>
        <w:rPr>
          <w:noProof/>
        </w:rPr>
        <w:drawing>
          <wp:inline distT="0" distB="0" distL="0" distR="0" wp14:anchorId="299F63CC" wp14:editId="28742D12">
            <wp:extent cx="2443276" cy="2223135"/>
            <wp:effectExtent l="0" t="0" r="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919" cy="224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A4BD" w14:textId="4CFC5DC5" w:rsidR="00A859F3" w:rsidRDefault="00A859F3" w:rsidP="00A859F3">
      <w:pPr>
        <w:rPr>
          <w:sz w:val="32"/>
          <w:szCs w:val="32"/>
        </w:rPr>
      </w:pPr>
    </w:p>
    <w:p w14:paraId="08A62111" w14:textId="7A415DD4" w:rsidR="00A859F3" w:rsidRDefault="00A859F3" w:rsidP="00A859F3">
      <w:pPr>
        <w:rPr>
          <w:sz w:val="32"/>
          <w:szCs w:val="32"/>
        </w:rPr>
      </w:pPr>
      <w:r>
        <w:rPr>
          <w:sz w:val="32"/>
          <w:szCs w:val="32"/>
        </w:rPr>
        <w:t>Then Reopen the run it :--</w:t>
      </w:r>
    </w:p>
    <w:p w14:paraId="38B993EA" w14:textId="058544BB" w:rsidR="00A859F3" w:rsidRDefault="009A7297" w:rsidP="00A859F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noProof/>
        </w:rPr>
        <w:drawing>
          <wp:inline distT="0" distB="0" distL="0" distR="0" wp14:anchorId="5055C4F0" wp14:editId="6FFAD4D5">
            <wp:extent cx="2421676" cy="2472537"/>
            <wp:effectExtent l="0" t="0" r="0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792" cy="247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3039" w14:textId="77777777" w:rsidR="00190D42" w:rsidRDefault="00190D42" w:rsidP="00190D42">
      <w:pPr>
        <w:rPr>
          <w:sz w:val="32"/>
          <w:szCs w:val="32"/>
        </w:rPr>
      </w:pPr>
    </w:p>
    <w:p w14:paraId="2E16D8DF" w14:textId="637FAF62" w:rsidR="00190D42" w:rsidRDefault="00190D42" w:rsidP="00190D42">
      <w:pPr>
        <w:rPr>
          <w:sz w:val="32"/>
          <w:szCs w:val="32"/>
        </w:rPr>
      </w:pPr>
      <w:r>
        <w:rPr>
          <w:sz w:val="32"/>
          <w:szCs w:val="32"/>
        </w:rPr>
        <w:t xml:space="preserve">Then  </w:t>
      </w:r>
    </w:p>
    <w:p w14:paraId="64AA6F95" w14:textId="01DECA96" w:rsidR="009A7297" w:rsidRDefault="00190D42" w:rsidP="00190D42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r>
        <w:rPr>
          <w:sz w:val="32"/>
          <w:szCs w:val="32"/>
        </w:rPr>
        <w:t>ADD BOOKS</w:t>
      </w:r>
      <w:r>
        <w:rPr>
          <w:sz w:val="32"/>
          <w:szCs w:val="32"/>
        </w:rPr>
        <w:t>(</w:t>
      </w:r>
      <w:r>
        <w:rPr>
          <w:sz w:val="32"/>
          <w:szCs w:val="32"/>
        </w:rPr>
        <w:t>add books</w:t>
      </w:r>
      <w:r>
        <w:rPr>
          <w:sz w:val="32"/>
          <w:szCs w:val="32"/>
        </w:rPr>
        <w:t>) Button &amp; Press Back Button(move to one step back):-</w:t>
      </w:r>
    </w:p>
    <w:p w14:paraId="5B0E81BB" w14:textId="6B05C7A9" w:rsidR="00190D42" w:rsidRDefault="00190D42" w:rsidP="00190D4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1795F" wp14:editId="13C051AA">
                <wp:simplePos x="0" y="0"/>
                <wp:positionH relativeFrom="column">
                  <wp:posOffset>2199640</wp:posOffset>
                </wp:positionH>
                <wp:positionV relativeFrom="paragraph">
                  <wp:posOffset>3123235</wp:posOffset>
                </wp:positionV>
                <wp:extent cx="468173" cy="702259"/>
                <wp:effectExtent l="19050" t="0" r="27305" b="41275"/>
                <wp:wrapNone/>
                <wp:docPr id="68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7022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94471" id="Arrow: Down 68" o:spid="_x0000_s1026" type="#_x0000_t67" style="position:absolute;margin-left:173.2pt;margin-top:245.9pt;width:36.85pt;height:5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" adj="14400" fillcolor="white [3201]" strokecolor="#1ab39f [3209]" strokeweight="2pt"/>
            </w:pict>
          </mc:Fallback>
        </mc:AlternateContent>
      </w:r>
      <w:r>
        <w:rPr>
          <w:sz w:val="32"/>
          <w:szCs w:val="32"/>
        </w:rPr>
        <w:t xml:space="preserve">                       </w:t>
      </w:r>
      <w:r>
        <w:rPr>
          <w:noProof/>
        </w:rPr>
        <w:drawing>
          <wp:inline distT="0" distB="0" distL="0" distR="0" wp14:anchorId="6135C490" wp14:editId="00535E15">
            <wp:extent cx="2960556" cy="2999232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94" cy="300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F1E5" w14:textId="77777777" w:rsidR="00190D42" w:rsidRDefault="00190D42" w:rsidP="00190D42">
      <w:pPr>
        <w:rPr>
          <w:sz w:val="32"/>
          <w:szCs w:val="32"/>
        </w:rPr>
      </w:pPr>
    </w:p>
    <w:p w14:paraId="74866939" w14:textId="0B988C6A" w:rsidR="00190D42" w:rsidRDefault="00190D42" w:rsidP="00190D42">
      <w:pPr>
        <w:rPr>
          <w:sz w:val="32"/>
          <w:szCs w:val="32"/>
        </w:rPr>
      </w:pPr>
    </w:p>
    <w:p w14:paraId="764F7248" w14:textId="673C419F" w:rsidR="00190D42" w:rsidRDefault="00190D42" w:rsidP="00190D4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>
        <w:rPr>
          <w:noProof/>
        </w:rPr>
        <w:drawing>
          <wp:inline distT="0" distB="0" distL="0" distR="0" wp14:anchorId="029CF2B2" wp14:editId="50530A45">
            <wp:extent cx="2676147" cy="2728569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190" cy="27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A409" w14:textId="77777777" w:rsidR="00190D42" w:rsidRDefault="00190D42" w:rsidP="00190D42">
      <w:pPr>
        <w:rPr>
          <w:sz w:val="32"/>
          <w:szCs w:val="32"/>
        </w:rPr>
      </w:pPr>
    </w:p>
    <w:p w14:paraId="0DAE6414" w14:textId="4C7E34E2" w:rsidR="00190D42" w:rsidRDefault="00190D42" w:rsidP="00190D42">
      <w:pPr>
        <w:rPr>
          <w:sz w:val="32"/>
          <w:szCs w:val="32"/>
        </w:rPr>
      </w:pPr>
      <w:r>
        <w:rPr>
          <w:sz w:val="32"/>
          <w:szCs w:val="32"/>
        </w:rPr>
        <w:t>Then click on ADD BOOKS:-</w:t>
      </w:r>
    </w:p>
    <w:p w14:paraId="0BA4E611" w14:textId="5FFFA1D8" w:rsidR="00190D42" w:rsidRDefault="00190D42" w:rsidP="00190D4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A443E" wp14:editId="6E14B5E0">
                <wp:simplePos x="0" y="0"/>
                <wp:positionH relativeFrom="column">
                  <wp:posOffset>2719426</wp:posOffset>
                </wp:positionH>
                <wp:positionV relativeFrom="paragraph">
                  <wp:posOffset>3240634</wp:posOffset>
                </wp:positionV>
                <wp:extent cx="585216" cy="768096"/>
                <wp:effectExtent l="19050" t="0" r="24765" b="32385"/>
                <wp:wrapNone/>
                <wp:docPr id="71" name="Arrow: Dow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7680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5BC38" id="Arrow: Down 71" o:spid="_x0000_s1026" type="#_x0000_t67" style="position:absolute;margin-left:214.15pt;margin-top:255.15pt;width:46.1pt;height: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" adj="13371" fillcolor="black [3200]" strokecolor="black [1600]" strokeweight="2pt"/>
            </w:pict>
          </mc:Fallback>
        </mc:AlternateContent>
      </w:r>
      <w:r>
        <w:rPr>
          <w:sz w:val="32"/>
          <w:szCs w:val="32"/>
        </w:rPr>
        <w:t xml:space="preserve">                             </w:t>
      </w:r>
      <w:r>
        <w:rPr>
          <w:noProof/>
        </w:rPr>
        <w:drawing>
          <wp:inline distT="0" distB="0" distL="0" distR="0" wp14:anchorId="4C5DA1FB" wp14:editId="252730AE">
            <wp:extent cx="2830983" cy="2867392"/>
            <wp:effectExtent l="0" t="0" r="762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838" cy="292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75BB" w14:textId="47B876A7" w:rsidR="00190D42" w:rsidRDefault="00190D42" w:rsidP="00190D42">
      <w:pPr>
        <w:rPr>
          <w:sz w:val="32"/>
          <w:szCs w:val="32"/>
        </w:rPr>
      </w:pPr>
    </w:p>
    <w:p w14:paraId="0AACB7D8" w14:textId="1F157E69" w:rsidR="00190D42" w:rsidRDefault="00190D42" w:rsidP="00190D42">
      <w:pPr>
        <w:rPr>
          <w:sz w:val="32"/>
          <w:szCs w:val="32"/>
        </w:rPr>
      </w:pPr>
    </w:p>
    <w:p w14:paraId="169F4AAE" w14:textId="7800A217" w:rsidR="00190D42" w:rsidRDefault="00190D42" w:rsidP="00190D42">
      <w:pPr>
        <w:rPr>
          <w:sz w:val="32"/>
          <w:szCs w:val="32"/>
        </w:rPr>
      </w:pPr>
    </w:p>
    <w:p w14:paraId="4B5744FD" w14:textId="57A7A954" w:rsidR="00190D42" w:rsidRDefault="00190D42" w:rsidP="00190D4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>
        <w:rPr>
          <w:noProof/>
        </w:rPr>
        <w:drawing>
          <wp:inline distT="0" distB="0" distL="0" distR="0" wp14:anchorId="42CCEC3E" wp14:editId="54E95109">
            <wp:extent cx="2700605" cy="2735885"/>
            <wp:effectExtent l="0" t="0" r="5080" b="76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34" cy="27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41D8" w14:textId="77777777" w:rsidR="00190D42" w:rsidRDefault="00190D42" w:rsidP="00190D42">
      <w:pPr>
        <w:rPr>
          <w:sz w:val="32"/>
          <w:szCs w:val="32"/>
        </w:rPr>
      </w:pPr>
      <w:r>
        <w:rPr>
          <w:sz w:val="32"/>
          <w:szCs w:val="32"/>
        </w:rPr>
        <w:t xml:space="preserve">Then  </w:t>
      </w:r>
    </w:p>
    <w:p w14:paraId="7D79F76E" w14:textId="217F8EEF" w:rsidR="00190D42" w:rsidRDefault="00190D42" w:rsidP="00190D42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r>
        <w:rPr>
          <w:sz w:val="32"/>
          <w:szCs w:val="32"/>
        </w:rPr>
        <w:t>VIEW</w:t>
      </w:r>
      <w:r>
        <w:rPr>
          <w:sz w:val="32"/>
          <w:szCs w:val="32"/>
        </w:rPr>
        <w:t xml:space="preserve"> BOOKS(</w:t>
      </w:r>
      <w:r>
        <w:rPr>
          <w:sz w:val="32"/>
          <w:szCs w:val="32"/>
        </w:rPr>
        <w:t>view</w:t>
      </w:r>
      <w:r>
        <w:rPr>
          <w:sz w:val="32"/>
          <w:szCs w:val="32"/>
        </w:rPr>
        <w:t xml:space="preserve"> books) Button &amp; Press Back Button(move to one step back):-</w:t>
      </w:r>
    </w:p>
    <w:p w14:paraId="2F578C1C" w14:textId="5CA380D2" w:rsidR="00190D42" w:rsidRDefault="00190D42" w:rsidP="00190D4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</w:t>
      </w:r>
      <w:r>
        <w:rPr>
          <w:noProof/>
        </w:rPr>
        <w:drawing>
          <wp:inline distT="0" distB="0" distL="0" distR="0" wp14:anchorId="36065BF7" wp14:editId="2D02F424">
            <wp:extent cx="2700605" cy="2735885"/>
            <wp:effectExtent l="0" t="0" r="508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34" cy="27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F101" w14:textId="69839C0B" w:rsidR="00190D42" w:rsidRDefault="00190D42" w:rsidP="00190D4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FF71F" wp14:editId="6C838C31">
                <wp:simplePos x="0" y="0"/>
                <wp:positionH relativeFrom="margin">
                  <wp:posOffset>2363876</wp:posOffset>
                </wp:positionH>
                <wp:positionV relativeFrom="paragraph">
                  <wp:posOffset>68326</wp:posOffset>
                </wp:positionV>
                <wp:extent cx="504749" cy="665683"/>
                <wp:effectExtent l="19050" t="0" r="10160" b="39370"/>
                <wp:wrapNone/>
                <wp:docPr id="75" name="Arrow: Dow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665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5ED47" id="Arrow: Down 75" o:spid="_x0000_s1026" type="#_x0000_t67" style="position:absolute;margin-left:186.15pt;margin-top:5.4pt;width:39.75pt;height:52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" adj="13411" fillcolor="#00a0b8 [3204]" strokecolor="#004f5b [1604]" strokeweight="2pt">
                <w10:wrap anchorx="margin"/>
              </v:shape>
            </w:pict>
          </mc:Fallback>
        </mc:AlternateContent>
      </w:r>
    </w:p>
    <w:p w14:paraId="0DBF4F53" w14:textId="276C241B" w:rsidR="00190D42" w:rsidRDefault="00190D42" w:rsidP="00190D42">
      <w:pPr>
        <w:rPr>
          <w:sz w:val="32"/>
          <w:szCs w:val="32"/>
        </w:rPr>
      </w:pPr>
    </w:p>
    <w:p w14:paraId="777AB1B6" w14:textId="536495E6" w:rsidR="00190D42" w:rsidRDefault="00190D42" w:rsidP="00190D42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noProof/>
        </w:rPr>
        <w:drawing>
          <wp:inline distT="0" distB="0" distL="0" distR="0" wp14:anchorId="2F6F67AB" wp14:editId="7BF0A44D">
            <wp:extent cx="3855111" cy="2150206"/>
            <wp:effectExtent l="0" t="0" r="0" b="254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846" cy="215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EBF9" w14:textId="77777777" w:rsidR="00190D42" w:rsidRDefault="00190D42" w:rsidP="00190D42">
      <w:pPr>
        <w:rPr>
          <w:sz w:val="32"/>
          <w:szCs w:val="32"/>
        </w:rPr>
      </w:pPr>
    </w:p>
    <w:p w14:paraId="49694EAB" w14:textId="45963D4F" w:rsidR="00190D42" w:rsidRDefault="00190D42" w:rsidP="00190D42">
      <w:pPr>
        <w:rPr>
          <w:sz w:val="32"/>
          <w:szCs w:val="32"/>
        </w:rPr>
      </w:pPr>
      <w:r>
        <w:rPr>
          <w:sz w:val="32"/>
          <w:szCs w:val="32"/>
        </w:rPr>
        <w:t xml:space="preserve">Then  </w:t>
      </w:r>
    </w:p>
    <w:p w14:paraId="54D77EAE" w14:textId="44E323A6" w:rsidR="00190D42" w:rsidRDefault="00190D42" w:rsidP="00190D42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r w:rsidR="00B31FFC">
        <w:rPr>
          <w:sz w:val="32"/>
          <w:szCs w:val="32"/>
        </w:rPr>
        <w:t>ISSUE</w:t>
      </w:r>
      <w:r>
        <w:rPr>
          <w:sz w:val="32"/>
          <w:szCs w:val="32"/>
        </w:rPr>
        <w:t xml:space="preserve"> BOOKS(view</w:t>
      </w:r>
      <w:r w:rsidR="00B31FFC">
        <w:rPr>
          <w:sz w:val="32"/>
          <w:szCs w:val="32"/>
        </w:rPr>
        <w:t xml:space="preserve"> issued</w:t>
      </w:r>
      <w:r>
        <w:rPr>
          <w:sz w:val="32"/>
          <w:szCs w:val="32"/>
        </w:rPr>
        <w:t xml:space="preserve"> books) Button &amp; Press Back Button(move to one step back):-</w:t>
      </w:r>
    </w:p>
    <w:p w14:paraId="38F9C4DF" w14:textId="30FB74FE" w:rsidR="00190D42" w:rsidRDefault="00190D42" w:rsidP="00190D42">
      <w:pPr>
        <w:rPr>
          <w:sz w:val="32"/>
          <w:szCs w:val="32"/>
        </w:rPr>
      </w:pPr>
    </w:p>
    <w:p w14:paraId="39C3FD54" w14:textId="4C75C7AF" w:rsidR="00190D42" w:rsidRDefault="00190D42" w:rsidP="00190D4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6905F99B" wp14:editId="2545AAF1">
            <wp:extent cx="2700605" cy="2735885"/>
            <wp:effectExtent l="0" t="0" r="508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34" cy="27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FC23" w14:textId="5D7A5DF6" w:rsidR="00190D42" w:rsidRDefault="00190D42" w:rsidP="00190D4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003B91" wp14:editId="60209ABF">
                <wp:simplePos x="0" y="0"/>
                <wp:positionH relativeFrom="margin">
                  <wp:posOffset>1715947</wp:posOffset>
                </wp:positionH>
                <wp:positionV relativeFrom="paragraph">
                  <wp:posOffset>5791</wp:posOffset>
                </wp:positionV>
                <wp:extent cx="504190" cy="1143904"/>
                <wp:effectExtent l="171450" t="0" r="143510" b="0"/>
                <wp:wrapNone/>
                <wp:docPr id="78" name="Arrow: Dow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9832">
                          <a:off x="0" y="0"/>
                          <a:ext cx="504190" cy="11439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912B" id="Arrow: Down 78" o:spid="_x0000_s1026" type="#_x0000_t67" style="position:absolute;margin-left:135.1pt;margin-top:.45pt;width:39.7pt;height:90.05pt;rotation:2293576fd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" adj="16840" fillcolor="#00a0b8 [3204]" strokecolor="#004f5b [1604]" strokeweight="2pt">
                <w10:wrap anchorx="margin"/>
              </v:shape>
            </w:pict>
          </mc:Fallback>
        </mc:AlternateContent>
      </w:r>
    </w:p>
    <w:p w14:paraId="112866D9" w14:textId="55FE428F" w:rsidR="00190D42" w:rsidRDefault="00190D42" w:rsidP="00190D42">
      <w:pPr>
        <w:rPr>
          <w:sz w:val="32"/>
          <w:szCs w:val="32"/>
        </w:rPr>
      </w:pPr>
    </w:p>
    <w:p w14:paraId="164C5CD7" w14:textId="2E394DCF" w:rsidR="00190D42" w:rsidRDefault="00190D42" w:rsidP="00190D42">
      <w:pPr>
        <w:rPr>
          <w:sz w:val="32"/>
          <w:szCs w:val="32"/>
        </w:rPr>
      </w:pPr>
    </w:p>
    <w:p w14:paraId="0D7CF693" w14:textId="58DB6108" w:rsidR="00B31FFC" w:rsidRDefault="00B31FFC" w:rsidP="00190D4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74913" wp14:editId="783E5B08">
                <wp:simplePos x="0" y="0"/>
                <wp:positionH relativeFrom="margin">
                  <wp:align>center</wp:align>
                </wp:positionH>
                <wp:positionV relativeFrom="paragraph">
                  <wp:posOffset>821067</wp:posOffset>
                </wp:positionV>
                <wp:extent cx="461111" cy="698224"/>
                <wp:effectExtent l="0" t="23178" r="11113" b="30162"/>
                <wp:wrapNone/>
                <wp:docPr id="80" name="Arrow: Dow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1111" cy="698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AD67" id="Arrow: Down 80" o:spid="_x0000_s1026" type="#_x0000_t67" style="position:absolute;margin-left:0;margin-top:64.65pt;width:36.3pt;height:55pt;rotation:-90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" adj="14468" fillcolor="#00a0b8 [3204]" strokecolor="#004f5b [1604]" strokeweight="2pt">
                <w10:wrap anchorx="margin"/>
              </v:shape>
            </w:pict>
          </mc:Fallback>
        </mc:AlternateContent>
      </w:r>
      <w:r w:rsidR="00190D42">
        <w:rPr>
          <w:noProof/>
        </w:rPr>
        <w:drawing>
          <wp:inline distT="0" distB="0" distL="0" distR="0" wp14:anchorId="5C5B3CF3" wp14:editId="79F3EE81">
            <wp:extent cx="2267712" cy="2494280"/>
            <wp:effectExtent l="0" t="0" r="0" b="127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10" cy="250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</w:t>
      </w:r>
      <w:r>
        <w:rPr>
          <w:noProof/>
        </w:rPr>
        <w:drawing>
          <wp:inline distT="0" distB="0" distL="0" distR="0" wp14:anchorId="0E3D176E" wp14:editId="2CEBF595">
            <wp:extent cx="2318918" cy="2448933"/>
            <wp:effectExtent l="0" t="0" r="5715" b="889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611" cy="24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8328" w14:textId="2C4CCB01" w:rsidR="00B31FFC" w:rsidRDefault="00B31FFC" w:rsidP="00B31FFC">
      <w:pPr>
        <w:rPr>
          <w:sz w:val="32"/>
          <w:szCs w:val="32"/>
        </w:rPr>
      </w:pPr>
      <w:r>
        <w:rPr>
          <w:sz w:val="32"/>
          <w:szCs w:val="32"/>
        </w:rPr>
        <w:t>Then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 </w:t>
      </w:r>
    </w:p>
    <w:p w14:paraId="1193640F" w14:textId="2E3FDFB9" w:rsidR="00B31FFC" w:rsidRDefault="00B31FFC" w:rsidP="00B31FFC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r>
        <w:rPr>
          <w:sz w:val="32"/>
          <w:szCs w:val="32"/>
        </w:rPr>
        <w:t>RETURN</w:t>
      </w:r>
      <w:r>
        <w:rPr>
          <w:sz w:val="32"/>
          <w:szCs w:val="32"/>
        </w:rPr>
        <w:t xml:space="preserve"> BOOKS(</w:t>
      </w:r>
      <w:r>
        <w:rPr>
          <w:sz w:val="32"/>
          <w:szCs w:val="32"/>
        </w:rPr>
        <w:t>Return</w:t>
      </w:r>
      <w:r>
        <w:rPr>
          <w:sz w:val="32"/>
          <w:szCs w:val="32"/>
        </w:rPr>
        <w:t xml:space="preserve"> books</w:t>
      </w:r>
      <w:r>
        <w:rPr>
          <w:sz w:val="32"/>
          <w:szCs w:val="32"/>
        </w:rPr>
        <w:t xml:space="preserve"> &amp; delete book from the issued books option</w:t>
      </w:r>
      <w:r>
        <w:rPr>
          <w:sz w:val="32"/>
          <w:szCs w:val="32"/>
        </w:rPr>
        <w:t>) Button &amp; Press Back Button(move to one step back):-</w:t>
      </w:r>
    </w:p>
    <w:p w14:paraId="350F70C1" w14:textId="7B72D82D" w:rsidR="00B31FFC" w:rsidRDefault="00B31FFC" w:rsidP="00B31FF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411F07A4" wp14:editId="5458526E">
            <wp:extent cx="4118458" cy="2310913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382" cy="232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A59D" w14:textId="77777777" w:rsidR="00B31FFC" w:rsidRDefault="00B31FFC" w:rsidP="00B31FFC">
      <w:pPr>
        <w:rPr>
          <w:sz w:val="32"/>
          <w:szCs w:val="32"/>
        </w:rPr>
      </w:pPr>
      <w:r>
        <w:rPr>
          <w:sz w:val="32"/>
          <w:szCs w:val="32"/>
        </w:rPr>
        <w:t xml:space="preserve">Then  </w:t>
      </w:r>
    </w:p>
    <w:p w14:paraId="510F424A" w14:textId="77777777" w:rsidR="00B31FFC" w:rsidRDefault="00B31FFC" w:rsidP="00B31FFC">
      <w:pPr>
        <w:rPr>
          <w:sz w:val="32"/>
          <w:szCs w:val="32"/>
        </w:rPr>
      </w:pPr>
      <w:r>
        <w:rPr>
          <w:sz w:val="32"/>
          <w:szCs w:val="32"/>
        </w:rPr>
        <w:t>On LOGOUT (close the application) Button :-</w:t>
      </w:r>
    </w:p>
    <w:p w14:paraId="516EEAF2" w14:textId="20F87C76" w:rsidR="00B31FFC" w:rsidRDefault="00B31FFC" w:rsidP="00B31FF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>
        <w:rPr>
          <w:noProof/>
        </w:rPr>
        <w:drawing>
          <wp:inline distT="0" distB="0" distL="0" distR="0" wp14:anchorId="77CB8891" wp14:editId="56430A60">
            <wp:extent cx="2700605" cy="2735885"/>
            <wp:effectExtent l="0" t="0" r="5080" b="76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34" cy="27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2C7E" w14:textId="77777777" w:rsidR="00B31FFC" w:rsidRDefault="00B31FFC" w:rsidP="00B31FFC">
      <w:pPr>
        <w:rPr>
          <w:sz w:val="32"/>
          <w:szCs w:val="32"/>
        </w:rPr>
      </w:pPr>
    </w:p>
    <w:p w14:paraId="10958459" w14:textId="355537C6" w:rsidR="00B31FFC" w:rsidRDefault="00B31FFC" w:rsidP="00B31FFC">
      <w:pPr>
        <w:rPr>
          <w:sz w:val="32"/>
          <w:szCs w:val="32"/>
        </w:rPr>
      </w:pPr>
      <w:r>
        <w:rPr>
          <w:sz w:val="32"/>
          <w:szCs w:val="32"/>
        </w:rPr>
        <w:t>Made by:- Anand Shukla</w:t>
      </w:r>
    </w:p>
    <w:p w14:paraId="732665EA" w14:textId="77777777" w:rsidR="00B31FFC" w:rsidRDefault="00B31FFC" w:rsidP="00190D42">
      <w:pPr>
        <w:rPr>
          <w:sz w:val="32"/>
          <w:szCs w:val="32"/>
        </w:rPr>
      </w:pPr>
    </w:p>
    <w:p w14:paraId="71956B3D" w14:textId="77777777" w:rsidR="00B31FFC" w:rsidRDefault="00B31FFC" w:rsidP="00190D42">
      <w:pPr>
        <w:rPr>
          <w:sz w:val="32"/>
          <w:szCs w:val="32"/>
        </w:rPr>
      </w:pPr>
    </w:p>
    <w:p w14:paraId="763D727B" w14:textId="5744F260" w:rsidR="00190D42" w:rsidRDefault="00190D42" w:rsidP="00190D42">
      <w:pPr>
        <w:rPr>
          <w:sz w:val="32"/>
          <w:szCs w:val="32"/>
        </w:rPr>
      </w:pPr>
    </w:p>
    <w:p w14:paraId="0B1321D9" w14:textId="77777777" w:rsidR="00190D42" w:rsidRDefault="00190D42" w:rsidP="00190D42">
      <w:pPr>
        <w:rPr>
          <w:sz w:val="32"/>
          <w:szCs w:val="32"/>
        </w:rPr>
      </w:pPr>
    </w:p>
    <w:p w14:paraId="58D434EF" w14:textId="199CC156" w:rsidR="00190D42" w:rsidRPr="004E7CD3" w:rsidRDefault="00190D42" w:rsidP="00190D42">
      <w:pPr>
        <w:rPr>
          <w:sz w:val="32"/>
          <w:szCs w:val="32"/>
        </w:rPr>
      </w:pPr>
    </w:p>
    <w:sectPr w:rsidR="00190D42" w:rsidRPr="004E7CD3">
      <w:footerReference w:type="default" r:id="rId2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10D63" w14:textId="77777777" w:rsidR="00B10287" w:rsidRDefault="00B10287">
      <w:pPr>
        <w:spacing w:before="0" w:after="0" w:line="240" w:lineRule="auto"/>
      </w:pPr>
      <w:r>
        <w:separator/>
      </w:r>
    </w:p>
  </w:endnote>
  <w:endnote w:type="continuationSeparator" w:id="0">
    <w:p w14:paraId="5B50BAB9" w14:textId="77777777" w:rsidR="00B10287" w:rsidRDefault="00B102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49795" w14:textId="77777777" w:rsidR="00903045" w:rsidRDefault="00B1028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11549" w14:textId="77777777" w:rsidR="00B10287" w:rsidRDefault="00B10287">
      <w:pPr>
        <w:spacing w:before="0" w:after="0" w:line="240" w:lineRule="auto"/>
      </w:pPr>
      <w:r>
        <w:separator/>
      </w:r>
    </w:p>
  </w:footnote>
  <w:footnote w:type="continuationSeparator" w:id="0">
    <w:p w14:paraId="506B3C08" w14:textId="77777777" w:rsidR="00B10287" w:rsidRDefault="00B102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D3"/>
    <w:rsid w:val="00190D42"/>
    <w:rsid w:val="004E7CD3"/>
    <w:rsid w:val="00903045"/>
    <w:rsid w:val="0096064A"/>
    <w:rsid w:val="009A7297"/>
    <w:rsid w:val="00A859F3"/>
    <w:rsid w:val="00B10287"/>
    <w:rsid w:val="00B3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DE66E"/>
  <w15:chartTrackingRefBased/>
  <w15:docId w15:val="{894434B1-3410-4F0B-94D0-DCDB6BCA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5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9F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9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64707-27E5-4D9C-9236-624FEC6CD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53</TotalTime>
  <Pages>13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</dc:title>
  <dc:subject>Project</dc:subject>
  <dc:creator>jarvis</dc:creator>
  <cp:keywords>JAVA Swing</cp:keywords>
  <cp:lastModifiedBy>Anand Shukla</cp:lastModifiedBy>
  <cp:revision>2</cp:revision>
  <dcterms:created xsi:type="dcterms:W3CDTF">2020-05-02T06:22:00Z</dcterms:created>
  <dcterms:modified xsi:type="dcterms:W3CDTF">2020-05-02T07:15:00Z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